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1E7" w:rsidRDefault="000668C9" w:rsidP="00142299">
      <w:pPr>
        <w:pStyle w:val="Title"/>
        <w:jc w:val="center"/>
      </w:pPr>
      <w:r>
        <w:t xml:space="preserve">Online </w:t>
      </w:r>
      <w:r w:rsidR="003D4103">
        <w:t>D</w:t>
      </w:r>
      <w:r>
        <w:t xml:space="preserve">iary </w:t>
      </w:r>
      <w:r w:rsidR="003D4103">
        <w:t>R</w:t>
      </w:r>
      <w:r w:rsidR="00B25BD7">
        <w:t xml:space="preserve">equirements </w:t>
      </w:r>
      <w:r w:rsidR="003D4103">
        <w:t>S</w:t>
      </w:r>
      <w:r w:rsidR="00B25BD7">
        <w:t>pecification</w:t>
      </w:r>
    </w:p>
    <w:p w:rsidR="00261905" w:rsidRPr="00261905" w:rsidRDefault="00474C1C" w:rsidP="00142299">
      <w:pPr>
        <w:pStyle w:val="Subtitle"/>
        <w:spacing w:line="240" w:lineRule="auto"/>
        <w:jc w:val="center"/>
      </w:pPr>
      <w:r>
        <w:t>Edward McKnight (UP608985)</w:t>
      </w:r>
    </w:p>
    <w:p w:rsidR="003F5FD2" w:rsidRDefault="003B1D52" w:rsidP="00142299">
      <w:pPr>
        <w:pStyle w:val="Heading1"/>
        <w:numPr>
          <w:ilvl w:val="0"/>
          <w:numId w:val="8"/>
        </w:numPr>
        <w:spacing w:line="240" w:lineRule="auto"/>
      </w:pPr>
      <w:r>
        <w:t>Introduction</w:t>
      </w:r>
    </w:p>
    <w:p w:rsidR="003B1D52" w:rsidRPr="00D1175E" w:rsidRDefault="004151DC" w:rsidP="00142299">
      <w:pPr>
        <w:pStyle w:val="Heading2"/>
        <w:numPr>
          <w:ilvl w:val="1"/>
          <w:numId w:val="10"/>
        </w:numPr>
        <w:spacing w:line="240" w:lineRule="auto"/>
      </w:pPr>
      <w:r w:rsidRPr="00D1175E">
        <w:t>Aim</w:t>
      </w:r>
    </w:p>
    <w:p w:rsidR="004151DC" w:rsidRDefault="00E77008" w:rsidP="00142299">
      <w:pPr>
        <w:spacing w:line="240" w:lineRule="auto"/>
        <w:ind w:left="360"/>
      </w:pPr>
      <w:r>
        <w:t>To develop a system which allows members of an organisation to share a</w:t>
      </w:r>
      <w:r w:rsidR="00DC6CD2">
        <w:t xml:space="preserve"> common</w:t>
      </w:r>
      <w:r>
        <w:t xml:space="preserve"> list of contacts and</w:t>
      </w:r>
      <w:r w:rsidR="00FE1A2E">
        <w:t xml:space="preserve"> </w:t>
      </w:r>
      <w:r w:rsidR="00A96D2C">
        <w:t>enables</w:t>
      </w:r>
      <w:r w:rsidR="00FA52D3">
        <w:t xml:space="preserve"> them to</w:t>
      </w:r>
      <w:r w:rsidR="00FE1A2E">
        <w:t xml:space="preserve"> create appointments with other members.</w:t>
      </w:r>
    </w:p>
    <w:p w:rsidR="00746873" w:rsidRDefault="00746873" w:rsidP="00142299">
      <w:pPr>
        <w:pStyle w:val="Heading2"/>
        <w:numPr>
          <w:ilvl w:val="1"/>
          <w:numId w:val="10"/>
        </w:numPr>
        <w:spacing w:line="240" w:lineRule="auto"/>
      </w:pPr>
      <w:r>
        <w:t>Team</w:t>
      </w:r>
    </w:p>
    <w:p w:rsidR="00746873" w:rsidRDefault="00746873" w:rsidP="00142299">
      <w:pPr>
        <w:spacing w:line="240" w:lineRule="auto"/>
        <w:ind w:left="360"/>
      </w:pPr>
      <w:r>
        <w:t xml:space="preserve">Customer: </w:t>
      </w:r>
      <w:r w:rsidR="007876A0">
        <w:t>Prof</w:t>
      </w:r>
      <w:bookmarkStart w:id="0" w:name="_GoBack"/>
      <w:bookmarkEnd w:id="0"/>
      <w:r>
        <w:t xml:space="preserve"> Jim Briggs</w:t>
      </w:r>
    </w:p>
    <w:p w:rsidR="00746873" w:rsidRDefault="00746873" w:rsidP="00142299">
      <w:pPr>
        <w:spacing w:line="240" w:lineRule="auto"/>
        <w:ind w:left="360"/>
      </w:pPr>
      <w:r>
        <w:t xml:space="preserve">Developer: </w:t>
      </w:r>
      <w:r w:rsidR="00474C1C">
        <w:t>Edward McKnight (</w:t>
      </w:r>
      <w:r>
        <w:t>UP608985</w:t>
      </w:r>
      <w:r w:rsidR="00474C1C">
        <w:t>)</w:t>
      </w:r>
    </w:p>
    <w:p w:rsidR="00BE4463" w:rsidRDefault="002B0777" w:rsidP="00142299">
      <w:pPr>
        <w:pStyle w:val="Heading2"/>
        <w:numPr>
          <w:ilvl w:val="1"/>
          <w:numId w:val="10"/>
        </w:numPr>
        <w:spacing w:line="240" w:lineRule="auto"/>
      </w:pPr>
      <w:r>
        <w:t>Rationale</w:t>
      </w:r>
    </w:p>
    <w:p w:rsidR="002B0777" w:rsidRDefault="00C822AA" w:rsidP="00142299">
      <w:pPr>
        <w:spacing w:line="240" w:lineRule="auto"/>
        <w:ind w:left="360"/>
      </w:pPr>
      <w:r>
        <w:t xml:space="preserve">This software project has been commissioned to demonstrate </w:t>
      </w:r>
      <w:r w:rsidR="00BB2A6E">
        <w:t>the author’s</w:t>
      </w:r>
      <w:r>
        <w:t xml:space="preserve"> ability to create useful Java EE web applications and serve as their coursework</w:t>
      </w:r>
      <w:r w:rsidR="00686C9C">
        <w:t xml:space="preserve"> for the ENTWA unit</w:t>
      </w:r>
      <w:r>
        <w:t>.</w:t>
      </w:r>
    </w:p>
    <w:p w:rsidR="00BB2A6E" w:rsidRDefault="00BB2A6E" w:rsidP="00142299">
      <w:pPr>
        <w:pStyle w:val="Heading2"/>
        <w:numPr>
          <w:ilvl w:val="1"/>
          <w:numId w:val="10"/>
        </w:numPr>
        <w:spacing w:line="240" w:lineRule="auto"/>
      </w:pPr>
      <w:r>
        <w:t>Dependencies and data</w:t>
      </w:r>
    </w:p>
    <w:p w:rsidR="00BB2A6E" w:rsidRDefault="00BB2A6E" w:rsidP="00142299">
      <w:pPr>
        <w:spacing w:line="240" w:lineRule="auto"/>
        <w:ind w:left="360"/>
      </w:pPr>
      <w:r>
        <w:t>The software will not require any data from external sources, instead sample data will be created by the author and can be changed by users once the system is integrated.</w:t>
      </w:r>
    </w:p>
    <w:p w:rsidR="00724F8C" w:rsidRDefault="00724F8C" w:rsidP="00142299">
      <w:pPr>
        <w:pStyle w:val="Heading2"/>
        <w:numPr>
          <w:ilvl w:val="1"/>
          <w:numId w:val="10"/>
        </w:numPr>
        <w:spacing w:line="240" w:lineRule="auto"/>
      </w:pPr>
      <w:r>
        <w:t>Timeline</w:t>
      </w:r>
    </w:p>
    <w:p w:rsidR="00F03CF6" w:rsidRPr="00F03CF6" w:rsidRDefault="00F03CF6" w:rsidP="00142299">
      <w:pPr>
        <w:spacing w:line="240" w:lineRule="auto"/>
      </w:pPr>
      <w:r>
        <w:rPr>
          <w:noProof/>
          <w:lang w:eastAsia="en-GB"/>
        </w:rPr>
        <w:drawing>
          <wp:inline distT="0" distB="0" distL="0" distR="0">
            <wp:extent cx="6305550" cy="1550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eli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845" cy="155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81" w:rsidRDefault="002E3581" w:rsidP="00142299">
      <w:pPr>
        <w:pStyle w:val="Heading1"/>
        <w:numPr>
          <w:ilvl w:val="0"/>
          <w:numId w:val="10"/>
        </w:numPr>
        <w:spacing w:line="240" w:lineRule="auto"/>
      </w:pPr>
      <w:r w:rsidRPr="007B3376">
        <w:t>Data requirements</w:t>
      </w:r>
    </w:p>
    <w:p w:rsidR="001714BF" w:rsidRPr="001714BF" w:rsidRDefault="001714BF" w:rsidP="00142299">
      <w:pPr>
        <w:spacing w:line="240" w:lineRule="auto"/>
      </w:pPr>
      <w:r>
        <w:t>Changes made between the original and final requirements have been highlighted using co</w:t>
      </w:r>
      <w:r w:rsidR="00142299">
        <w:t>lour in the table below.</w:t>
      </w:r>
      <w:r w:rsidR="005E3CC0">
        <w:t xml:space="preserve"> Original requirements are coloured in red and stri</w:t>
      </w:r>
      <w:r w:rsidR="00B83B63">
        <w:t xml:space="preserve">cken </w:t>
      </w:r>
      <w:r w:rsidR="005E3CC0">
        <w:t>through</w:t>
      </w:r>
      <w:r w:rsidR="00B83B63">
        <w:t xml:space="preserve"> whereas the updated requirements are coloured green.</w:t>
      </w:r>
    </w:p>
    <w:tbl>
      <w:tblPr>
        <w:tblStyle w:val="ListTable7Colorful"/>
        <w:tblW w:w="9639" w:type="dxa"/>
        <w:tblLook w:val="04A0" w:firstRow="1" w:lastRow="0" w:firstColumn="1" w:lastColumn="0" w:noHBand="0" w:noVBand="1"/>
      </w:tblPr>
      <w:tblGrid>
        <w:gridCol w:w="1576"/>
        <w:gridCol w:w="1874"/>
        <w:gridCol w:w="1879"/>
        <w:gridCol w:w="4310"/>
      </w:tblGrid>
      <w:tr w:rsidR="009D0932" w:rsidTr="00247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9D0932" w:rsidRDefault="009D0932" w:rsidP="00142299">
            <w:r>
              <w:t>Entity</w:t>
            </w:r>
          </w:p>
        </w:tc>
        <w:tc>
          <w:tcPr>
            <w:tcW w:w="0" w:type="auto"/>
          </w:tcPr>
          <w:p w:rsidR="009D0932" w:rsidRDefault="009D0932" w:rsidP="001422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0" w:type="auto"/>
          </w:tcPr>
          <w:p w:rsidR="009D0932" w:rsidRDefault="009D0932" w:rsidP="001422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470" w:type="dxa"/>
          </w:tcPr>
          <w:p w:rsidR="009D0932" w:rsidRDefault="009D0932" w:rsidP="001422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="009D0932" w:rsidTr="00247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7E6E6" w:themeFill="background2"/>
          </w:tcPr>
          <w:p w:rsidR="009D0932" w:rsidRPr="00AD64AA" w:rsidRDefault="009D0932" w:rsidP="00142299">
            <w:pPr>
              <w:rPr>
                <w:strike/>
              </w:rPr>
            </w:pPr>
            <w:r w:rsidRPr="00DA7A70">
              <w:rPr>
                <w:strike/>
                <w:color w:val="FF0000"/>
              </w:rPr>
              <w:t>User</w:t>
            </w:r>
            <w:r w:rsidR="00AD64AA" w:rsidRPr="00DA7A70">
              <w:rPr>
                <w:color w:val="00B050"/>
              </w:rPr>
              <w:t>Client</w:t>
            </w:r>
          </w:p>
        </w:tc>
        <w:tc>
          <w:tcPr>
            <w:tcW w:w="0" w:type="auto"/>
          </w:tcPr>
          <w:p w:rsidR="009D0932" w:rsidRDefault="009D0932" w:rsidP="0014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</w:t>
            </w:r>
          </w:p>
        </w:tc>
        <w:tc>
          <w:tcPr>
            <w:tcW w:w="0" w:type="auto"/>
          </w:tcPr>
          <w:p w:rsidR="009D0932" w:rsidRDefault="009D0932" w:rsidP="0014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470" w:type="dxa"/>
          </w:tcPr>
          <w:p w:rsidR="009D0932" w:rsidRDefault="009D0932" w:rsidP="0014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 least 6 alphanumeric characters (unique)</w:t>
            </w:r>
          </w:p>
        </w:tc>
      </w:tr>
      <w:tr w:rsidR="009D0932" w:rsidTr="00247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7E6E6" w:themeFill="background2"/>
          </w:tcPr>
          <w:p w:rsidR="009D0932" w:rsidRPr="00AD64AA" w:rsidRDefault="00DA7A70" w:rsidP="00142299">
            <w:pPr>
              <w:rPr>
                <w:strike/>
              </w:rPr>
            </w:pPr>
            <w:r w:rsidRPr="00DA7A70">
              <w:rPr>
                <w:strike/>
                <w:color w:val="FF0000"/>
              </w:rPr>
              <w:t>User</w:t>
            </w:r>
            <w:r w:rsidRPr="00DA7A70">
              <w:rPr>
                <w:color w:val="00B050"/>
              </w:rPr>
              <w:t>Client</w:t>
            </w:r>
          </w:p>
        </w:tc>
        <w:tc>
          <w:tcPr>
            <w:tcW w:w="0" w:type="auto"/>
          </w:tcPr>
          <w:p w:rsidR="009D0932" w:rsidRDefault="009D0932" w:rsidP="0014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0" w:type="auto"/>
          </w:tcPr>
          <w:p w:rsidR="009D0932" w:rsidRDefault="009D0932" w:rsidP="0014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470" w:type="dxa"/>
          </w:tcPr>
          <w:p w:rsidR="009D0932" w:rsidRDefault="001714BF" w:rsidP="0014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4BF">
              <w:rPr>
                <w:color w:val="00B050"/>
              </w:rPr>
              <w:t>At least 3 characters</w:t>
            </w:r>
          </w:p>
        </w:tc>
      </w:tr>
      <w:tr w:rsidR="009D0932" w:rsidTr="00247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7E6E6" w:themeFill="background2"/>
          </w:tcPr>
          <w:p w:rsidR="009D0932" w:rsidRPr="00AD64AA" w:rsidRDefault="00DA7A70" w:rsidP="00142299">
            <w:pPr>
              <w:rPr>
                <w:strike/>
              </w:rPr>
            </w:pPr>
            <w:r w:rsidRPr="00DA7A70">
              <w:rPr>
                <w:strike/>
                <w:color w:val="FF0000"/>
              </w:rPr>
              <w:t>User</w:t>
            </w:r>
            <w:r w:rsidRPr="00DA7A70">
              <w:rPr>
                <w:color w:val="00B050"/>
              </w:rPr>
              <w:t>Client</w:t>
            </w:r>
          </w:p>
        </w:tc>
        <w:tc>
          <w:tcPr>
            <w:tcW w:w="0" w:type="auto"/>
          </w:tcPr>
          <w:p w:rsidR="009D0932" w:rsidRDefault="00BD5603" w:rsidP="0014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name</w:t>
            </w:r>
          </w:p>
        </w:tc>
        <w:tc>
          <w:tcPr>
            <w:tcW w:w="0" w:type="auto"/>
          </w:tcPr>
          <w:p w:rsidR="009D0932" w:rsidRDefault="009D0932" w:rsidP="0014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470" w:type="dxa"/>
          </w:tcPr>
          <w:p w:rsidR="009D0932" w:rsidRDefault="001714BF" w:rsidP="0014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4BF">
              <w:rPr>
                <w:color w:val="00B050"/>
              </w:rPr>
              <w:t>At least 1 character</w:t>
            </w:r>
          </w:p>
        </w:tc>
      </w:tr>
      <w:tr w:rsidR="00BD5603" w:rsidTr="00247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7E6E6" w:themeFill="background2"/>
          </w:tcPr>
          <w:p w:rsidR="00BD5603" w:rsidRPr="00AD64AA" w:rsidRDefault="00DA7A70" w:rsidP="00142299">
            <w:pPr>
              <w:rPr>
                <w:strike/>
              </w:rPr>
            </w:pPr>
            <w:r w:rsidRPr="00DA7A70">
              <w:rPr>
                <w:strike/>
                <w:color w:val="FF0000"/>
              </w:rPr>
              <w:t>User</w:t>
            </w:r>
            <w:r w:rsidRPr="00DA7A70">
              <w:rPr>
                <w:color w:val="00B050"/>
              </w:rPr>
              <w:t>Client</w:t>
            </w:r>
          </w:p>
        </w:tc>
        <w:tc>
          <w:tcPr>
            <w:tcW w:w="0" w:type="auto"/>
          </w:tcPr>
          <w:p w:rsidR="00BD5603" w:rsidRDefault="00BD5603" w:rsidP="0014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  <w:tc>
          <w:tcPr>
            <w:tcW w:w="0" w:type="auto"/>
          </w:tcPr>
          <w:p w:rsidR="00BD5603" w:rsidRDefault="00BD5603" w:rsidP="0014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470" w:type="dxa"/>
          </w:tcPr>
          <w:p w:rsidR="00BD5603" w:rsidRDefault="001714BF" w:rsidP="0014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4BF">
              <w:rPr>
                <w:color w:val="00B050"/>
              </w:rPr>
              <w:t>At least 1 character</w:t>
            </w:r>
          </w:p>
        </w:tc>
      </w:tr>
      <w:tr w:rsidR="009D0932" w:rsidTr="00247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7E6E6" w:themeFill="background2"/>
          </w:tcPr>
          <w:p w:rsidR="009D0932" w:rsidRPr="00AD64AA" w:rsidRDefault="00DA7A70" w:rsidP="00142299">
            <w:pPr>
              <w:rPr>
                <w:strike/>
              </w:rPr>
            </w:pPr>
            <w:r w:rsidRPr="00DA7A70">
              <w:rPr>
                <w:strike/>
                <w:color w:val="FF0000"/>
              </w:rPr>
              <w:t>User</w:t>
            </w:r>
            <w:r w:rsidRPr="00DA7A70">
              <w:rPr>
                <w:color w:val="00B050"/>
              </w:rPr>
              <w:t>Client</w:t>
            </w:r>
          </w:p>
        </w:tc>
        <w:tc>
          <w:tcPr>
            <w:tcW w:w="0" w:type="auto"/>
          </w:tcPr>
          <w:p w:rsidR="009D0932" w:rsidRDefault="009D0932" w:rsidP="0014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0" w:type="auto"/>
          </w:tcPr>
          <w:p w:rsidR="009D0932" w:rsidRDefault="009D0932" w:rsidP="0014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470" w:type="dxa"/>
          </w:tcPr>
          <w:p w:rsidR="009D0932" w:rsidRDefault="001714BF" w:rsidP="0014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14BF">
              <w:rPr>
                <w:color w:val="00B050"/>
              </w:rPr>
              <w:t>At least 1 character</w:t>
            </w:r>
          </w:p>
        </w:tc>
      </w:tr>
      <w:tr w:rsidR="00A03F8E" w:rsidTr="00247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7E6E6" w:themeFill="background2"/>
          </w:tcPr>
          <w:p w:rsidR="00A03F8E" w:rsidRPr="00A03F8E" w:rsidRDefault="00A03F8E" w:rsidP="00142299">
            <w:pPr>
              <w:rPr>
                <w:color w:val="FF0000"/>
              </w:rPr>
            </w:pPr>
            <w:r w:rsidRPr="00A03F8E">
              <w:rPr>
                <w:color w:val="00B050"/>
              </w:rPr>
              <w:t>Client</w:t>
            </w:r>
          </w:p>
        </w:tc>
        <w:tc>
          <w:tcPr>
            <w:tcW w:w="0" w:type="auto"/>
          </w:tcPr>
          <w:p w:rsidR="00A03F8E" w:rsidRPr="00A03F8E" w:rsidRDefault="00A03F8E" w:rsidP="0014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03F8E">
              <w:rPr>
                <w:color w:val="00B050"/>
              </w:rPr>
              <w:t>Country</w:t>
            </w:r>
          </w:p>
        </w:tc>
        <w:tc>
          <w:tcPr>
            <w:tcW w:w="0" w:type="auto"/>
          </w:tcPr>
          <w:p w:rsidR="00A03F8E" w:rsidRPr="00A03F8E" w:rsidRDefault="00A03F8E" w:rsidP="0014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03F8E">
              <w:rPr>
                <w:color w:val="00B050"/>
              </w:rPr>
              <w:t>String</w:t>
            </w:r>
          </w:p>
        </w:tc>
        <w:tc>
          <w:tcPr>
            <w:tcW w:w="4470" w:type="dxa"/>
          </w:tcPr>
          <w:p w:rsidR="00A03F8E" w:rsidRDefault="008D5853" w:rsidP="0014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853">
              <w:rPr>
                <w:color w:val="00B050"/>
              </w:rPr>
              <w:t>Not null</w:t>
            </w:r>
          </w:p>
        </w:tc>
      </w:tr>
      <w:tr w:rsidR="004F659C" w:rsidTr="00247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7E6E6" w:themeFill="background2"/>
          </w:tcPr>
          <w:p w:rsidR="004F659C" w:rsidRPr="00AD64AA" w:rsidRDefault="00DA7A70" w:rsidP="00142299">
            <w:pPr>
              <w:rPr>
                <w:strike/>
              </w:rPr>
            </w:pPr>
            <w:r w:rsidRPr="00DA7A70">
              <w:rPr>
                <w:strike/>
                <w:color w:val="FF0000"/>
              </w:rPr>
              <w:t>User</w:t>
            </w:r>
            <w:r w:rsidRPr="00DA7A70">
              <w:rPr>
                <w:color w:val="00B050"/>
              </w:rPr>
              <w:t>Client</w:t>
            </w:r>
          </w:p>
        </w:tc>
        <w:tc>
          <w:tcPr>
            <w:tcW w:w="0" w:type="auto"/>
          </w:tcPr>
          <w:p w:rsidR="004F659C" w:rsidRDefault="004F659C" w:rsidP="0014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code</w:t>
            </w:r>
          </w:p>
        </w:tc>
        <w:tc>
          <w:tcPr>
            <w:tcW w:w="0" w:type="auto"/>
          </w:tcPr>
          <w:p w:rsidR="004F659C" w:rsidRDefault="004F659C" w:rsidP="0014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470" w:type="dxa"/>
          </w:tcPr>
          <w:p w:rsidR="004F659C" w:rsidRDefault="004F659C" w:rsidP="0014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postcode (if UK address)</w:t>
            </w:r>
          </w:p>
        </w:tc>
      </w:tr>
      <w:tr w:rsidR="009D0932" w:rsidTr="00247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7E6E6" w:themeFill="background2"/>
          </w:tcPr>
          <w:p w:rsidR="009D0932" w:rsidRPr="00AD64AA" w:rsidRDefault="00DA7A70" w:rsidP="00142299">
            <w:pPr>
              <w:rPr>
                <w:strike/>
              </w:rPr>
            </w:pPr>
            <w:r w:rsidRPr="00DA7A70">
              <w:rPr>
                <w:strike/>
                <w:color w:val="FF0000"/>
              </w:rPr>
              <w:t>User</w:t>
            </w:r>
            <w:r w:rsidRPr="00DA7A70">
              <w:rPr>
                <w:color w:val="00B050"/>
              </w:rPr>
              <w:t>Client</w:t>
            </w:r>
          </w:p>
        </w:tc>
        <w:tc>
          <w:tcPr>
            <w:tcW w:w="0" w:type="auto"/>
          </w:tcPr>
          <w:p w:rsidR="009D0932" w:rsidRDefault="009D0932" w:rsidP="0014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number</w:t>
            </w:r>
          </w:p>
        </w:tc>
        <w:tc>
          <w:tcPr>
            <w:tcW w:w="0" w:type="auto"/>
          </w:tcPr>
          <w:p w:rsidR="009D0932" w:rsidRDefault="009D0932" w:rsidP="0014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470" w:type="dxa"/>
          </w:tcPr>
          <w:p w:rsidR="009D0932" w:rsidRDefault="003A4F8C" w:rsidP="0014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phone number</w:t>
            </w:r>
          </w:p>
        </w:tc>
      </w:tr>
      <w:tr w:rsidR="009D0932" w:rsidTr="00247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shd w:val="clear" w:color="auto" w:fill="E7E6E6" w:themeFill="background2"/>
          </w:tcPr>
          <w:p w:rsidR="009D0932" w:rsidRPr="00AD64AA" w:rsidRDefault="00DA7A70" w:rsidP="00142299">
            <w:pPr>
              <w:rPr>
                <w:strike/>
              </w:rPr>
            </w:pPr>
            <w:r w:rsidRPr="00DA7A70">
              <w:rPr>
                <w:strike/>
                <w:color w:val="FF0000"/>
              </w:rPr>
              <w:t>User</w:t>
            </w:r>
            <w:r w:rsidRPr="00DA7A70">
              <w:rPr>
                <w:color w:val="00B050"/>
              </w:rPr>
              <w:t>Client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D0932" w:rsidRDefault="009D0932" w:rsidP="0014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address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9D0932" w:rsidRDefault="009D0932" w:rsidP="0014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470" w:type="dxa"/>
            <w:tcBorders>
              <w:bottom w:val="single" w:sz="4" w:space="0" w:color="auto"/>
            </w:tcBorders>
          </w:tcPr>
          <w:p w:rsidR="009D0932" w:rsidRDefault="00313726" w:rsidP="0014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email address</w:t>
            </w:r>
          </w:p>
        </w:tc>
      </w:tr>
      <w:tr w:rsidR="009D0932" w:rsidTr="00247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D0932" w:rsidRDefault="000B3E1D" w:rsidP="00142299">
            <w:r>
              <w:t>Appointment</w:t>
            </w:r>
          </w:p>
        </w:tc>
        <w:tc>
          <w:tcPr>
            <w:tcW w:w="0" w:type="auto"/>
          </w:tcPr>
          <w:p w:rsidR="009D0932" w:rsidRDefault="009D0932" w:rsidP="0014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date/time</w:t>
            </w:r>
          </w:p>
        </w:tc>
        <w:tc>
          <w:tcPr>
            <w:tcW w:w="0" w:type="auto"/>
          </w:tcPr>
          <w:p w:rsidR="009D0932" w:rsidRPr="001F22F5" w:rsidRDefault="009D0932" w:rsidP="0014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1F22F5">
              <w:rPr>
                <w:strike/>
                <w:color w:val="FF0000"/>
              </w:rPr>
              <w:t>DateTime</w:t>
            </w:r>
            <w:r w:rsidR="001F22F5" w:rsidRPr="001F22F5">
              <w:rPr>
                <w:color w:val="00B050"/>
              </w:rPr>
              <w:t>Calendar</w:t>
            </w:r>
          </w:p>
        </w:tc>
        <w:tc>
          <w:tcPr>
            <w:tcW w:w="4470" w:type="dxa"/>
          </w:tcPr>
          <w:p w:rsidR="009D0932" w:rsidRDefault="001714BF" w:rsidP="0014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4BF">
              <w:rPr>
                <w:color w:val="00B050"/>
              </w:rPr>
              <w:t>Not null</w:t>
            </w:r>
          </w:p>
        </w:tc>
      </w:tr>
      <w:tr w:rsidR="009D0932" w:rsidTr="001F2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D0932" w:rsidRDefault="009D0932" w:rsidP="00142299">
            <w:r>
              <w:lastRenderedPageBreak/>
              <w:t>Appointment</w:t>
            </w:r>
          </w:p>
        </w:tc>
        <w:tc>
          <w:tcPr>
            <w:tcW w:w="1909" w:type="dxa"/>
          </w:tcPr>
          <w:p w:rsidR="009D0932" w:rsidRDefault="009D0932" w:rsidP="0014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date/time</w:t>
            </w:r>
          </w:p>
        </w:tc>
        <w:tc>
          <w:tcPr>
            <w:tcW w:w="1373" w:type="dxa"/>
          </w:tcPr>
          <w:p w:rsidR="009D0932" w:rsidRPr="001F22F5" w:rsidRDefault="009D0932" w:rsidP="0014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1F22F5">
              <w:rPr>
                <w:strike/>
                <w:color w:val="FF0000"/>
              </w:rPr>
              <w:t>DateTime</w:t>
            </w:r>
            <w:r w:rsidR="001F22F5" w:rsidRPr="001F22F5">
              <w:rPr>
                <w:color w:val="00B050"/>
              </w:rPr>
              <w:t>Calendar</w:t>
            </w:r>
          </w:p>
        </w:tc>
        <w:tc>
          <w:tcPr>
            <w:tcW w:w="4470" w:type="dxa"/>
          </w:tcPr>
          <w:p w:rsidR="009D0932" w:rsidRDefault="00765B05" w:rsidP="0014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before the start date/time</w:t>
            </w:r>
          </w:p>
        </w:tc>
      </w:tr>
      <w:tr w:rsidR="009D0932" w:rsidTr="00247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D0932" w:rsidRDefault="009D0932" w:rsidP="00142299">
            <w:r>
              <w:t>Appointment</w:t>
            </w:r>
          </w:p>
        </w:tc>
        <w:tc>
          <w:tcPr>
            <w:tcW w:w="0" w:type="auto"/>
          </w:tcPr>
          <w:p w:rsidR="009D0932" w:rsidRDefault="009D0932" w:rsidP="0014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0" w:type="auto"/>
          </w:tcPr>
          <w:p w:rsidR="009D0932" w:rsidRDefault="009D0932" w:rsidP="0014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470" w:type="dxa"/>
          </w:tcPr>
          <w:p w:rsidR="009D0932" w:rsidRDefault="009D0932" w:rsidP="0014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0932" w:rsidTr="00247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D0932" w:rsidRDefault="009D0932" w:rsidP="00142299">
            <w:r>
              <w:t>Appointment</w:t>
            </w:r>
          </w:p>
        </w:tc>
        <w:tc>
          <w:tcPr>
            <w:tcW w:w="0" w:type="auto"/>
          </w:tcPr>
          <w:p w:rsidR="009D0932" w:rsidRDefault="009D0932" w:rsidP="0014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Creator</w:t>
            </w:r>
          </w:p>
        </w:tc>
        <w:tc>
          <w:tcPr>
            <w:tcW w:w="0" w:type="auto"/>
          </w:tcPr>
          <w:p w:rsidR="009D0932" w:rsidRPr="00346FB4" w:rsidRDefault="009D0932" w:rsidP="0014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346FB4">
              <w:rPr>
                <w:strike/>
                <w:color w:val="FF0000"/>
              </w:rPr>
              <w:t>User</w:t>
            </w:r>
            <w:r w:rsidR="00346FB4" w:rsidRPr="00346FB4">
              <w:rPr>
                <w:color w:val="00B050"/>
              </w:rPr>
              <w:t>Client</w:t>
            </w:r>
          </w:p>
        </w:tc>
        <w:tc>
          <w:tcPr>
            <w:tcW w:w="4470" w:type="dxa"/>
          </w:tcPr>
          <w:p w:rsidR="009D0932" w:rsidRDefault="006A35E6" w:rsidP="001422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user</w:t>
            </w:r>
          </w:p>
        </w:tc>
      </w:tr>
      <w:tr w:rsidR="009D0932" w:rsidTr="00247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D0932" w:rsidRDefault="009D0932" w:rsidP="00142299">
            <w:r>
              <w:t>Appointment</w:t>
            </w:r>
          </w:p>
        </w:tc>
        <w:tc>
          <w:tcPr>
            <w:tcW w:w="0" w:type="auto"/>
          </w:tcPr>
          <w:p w:rsidR="009D0932" w:rsidRDefault="009D0932" w:rsidP="0014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Attendees</w:t>
            </w:r>
          </w:p>
        </w:tc>
        <w:tc>
          <w:tcPr>
            <w:tcW w:w="0" w:type="auto"/>
          </w:tcPr>
          <w:p w:rsidR="009D0932" w:rsidRDefault="00346FB4" w:rsidP="0014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FB4">
              <w:rPr>
                <w:strike/>
                <w:color w:val="FF0000"/>
              </w:rPr>
              <w:t>User</w:t>
            </w:r>
            <w:r w:rsidRPr="00346FB4">
              <w:rPr>
                <w:color w:val="00B050"/>
              </w:rPr>
              <w:t>Client</w:t>
            </w:r>
          </w:p>
        </w:tc>
        <w:tc>
          <w:tcPr>
            <w:tcW w:w="4470" w:type="dxa"/>
          </w:tcPr>
          <w:p w:rsidR="009D0932" w:rsidRDefault="0094306E" w:rsidP="00142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</w:t>
            </w:r>
            <w:r w:rsidR="00754B18">
              <w:t xml:space="preserve"> least 1 attendee</w:t>
            </w:r>
            <w:r w:rsidR="0046271C">
              <w:t xml:space="preserve"> and attendees must be valid users</w:t>
            </w:r>
          </w:p>
        </w:tc>
      </w:tr>
    </w:tbl>
    <w:p w:rsidR="00B606CA" w:rsidRDefault="00B606CA" w:rsidP="00142299">
      <w:pPr>
        <w:pStyle w:val="Heading1"/>
        <w:numPr>
          <w:ilvl w:val="0"/>
          <w:numId w:val="10"/>
        </w:numPr>
        <w:spacing w:line="240" w:lineRule="auto"/>
      </w:pPr>
      <w:r w:rsidRPr="00B606CA">
        <w:t>Requirements</w:t>
      </w:r>
    </w:p>
    <w:p w:rsidR="009B5CE3" w:rsidRPr="009B5CE3" w:rsidRDefault="00FB3B9A" w:rsidP="00142299">
      <w:pPr>
        <w:spacing w:line="240" w:lineRule="auto"/>
      </w:pPr>
      <w:r>
        <w:t>The requirements listed follow</w:t>
      </w:r>
      <w:r w:rsidR="007D74D4">
        <w:t xml:space="preserve"> the</w:t>
      </w:r>
      <w:r>
        <w:t xml:space="preserve"> MoSCo</w:t>
      </w:r>
      <w:r w:rsidR="00D549B8">
        <w:t>W</w:t>
      </w:r>
      <w:r w:rsidR="007D74D4">
        <w:t xml:space="preserve"> (Must have, Should have, Could have, Won’t have)</w:t>
      </w:r>
      <w:r w:rsidR="00B76CCA">
        <w:t xml:space="preserve"> </w:t>
      </w:r>
      <w:r w:rsidR="007B17CE">
        <w:t xml:space="preserve">prioritisation technique and so each requirement </w:t>
      </w:r>
      <w:r w:rsidR="00D61A6B">
        <w:t>has been</w:t>
      </w:r>
      <w:r w:rsidR="005307A1">
        <w:t xml:space="preserve"> prefixed</w:t>
      </w:r>
      <w:r w:rsidR="007B17CE">
        <w:t xml:space="preserve"> with its priority</w:t>
      </w:r>
      <w:r w:rsidR="00A10D6E">
        <w:t xml:space="preserve"> in the following format: </w:t>
      </w:r>
      <w:r w:rsidR="00826692">
        <w:t>“</w:t>
      </w:r>
      <w:r w:rsidR="00591104">
        <w:t>(&lt;priority&gt;)</w:t>
      </w:r>
      <w:r w:rsidR="00826692">
        <w:t>”</w:t>
      </w:r>
      <w:r w:rsidR="00A83044">
        <w:t>,</w:t>
      </w:r>
      <w:r w:rsidR="004836B5">
        <w:t xml:space="preserve"> e.g. “(Could)”</w:t>
      </w:r>
      <w:r w:rsidR="007B17CE">
        <w:t>.</w:t>
      </w:r>
    </w:p>
    <w:p w:rsidR="00FD1789" w:rsidRDefault="00FD1789" w:rsidP="00142299">
      <w:pPr>
        <w:pStyle w:val="Heading2"/>
        <w:numPr>
          <w:ilvl w:val="1"/>
          <w:numId w:val="10"/>
        </w:numPr>
        <w:spacing w:line="240" w:lineRule="auto"/>
      </w:pPr>
      <w:r>
        <w:t>Functional requirements</w:t>
      </w:r>
    </w:p>
    <w:p w:rsidR="006D7D49" w:rsidRDefault="006D7D49" w:rsidP="00142299">
      <w:pPr>
        <w:pStyle w:val="Heading3"/>
        <w:numPr>
          <w:ilvl w:val="2"/>
          <w:numId w:val="10"/>
        </w:numPr>
        <w:spacing w:line="240" w:lineRule="auto"/>
      </w:pPr>
      <w:r>
        <w:t>Adding a user</w:t>
      </w:r>
    </w:p>
    <w:p w:rsidR="006D7D49" w:rsidRDefault="00E04AF2" w:rsidP="00142299">
      <w:pPr>
        <w:pStyle w:val="ListParagraph"/>
        <w:numPr>
          <w:ilvl w:val="0"/>
          <w:numId w:val="2"/>
        </w:numPr>
        <w:spacing w:line="240" w:lineRule="auto"/>
      </w:pPr>
      <w:r>
        <w:t xml:space="preserve">(Must) </w:t>
      </w:r>
      <w:r w:rsidR="009B01DC">
        <w:t xml:space="preserve">Users of the system </w:t>
      </w:r>
      <w:r w:rsidR="00621E18">
        <w:t>can</w:t>
      </w:r>
      <w:r w:rsidR="000B3A8E">
        <w:t xml:space="preserve"> add new user accounts</w:t>
      </w:r>
    </w:p>
    <w:p w:rsidR="001E6D1B" w:rsidRDefault="008A5FE5" w:rsidP="00142299">
      <w:pPr>
        <w:pStyle w:val="ListParagraph"/>
        <w:numPr>
          <w:ilvl w:val="1"/>
          <w:numId w:val="2"/>
        </w:numPr>
        <w:spacing w:line="240" w:lineRule="auto"/>
      </w:pPr>
      <w:r>
        <w:t xml:space="preserve">(Must) </w:t>
      </w:r>
      <w:r w:rsidR="001E6D1B">
        <w:t>New user data must be valid (as per the data requirements)</w:t>
      </w:r>
      <w:r w:rsidR="00BC0834">
        <w:t>, the system will provide hints as to what specific data is invalid if this occurs</w:t>
      </w:r>
    </w:p>
    <w:p w:rsidR="003C5E95" w:rsidRDefault="003C5E95" w:rsidP="00142299">
      <w:pPr>
        <w:pStyle w:val="Heading3"/>
        <w:numPr>
          <w:ilvl w:val="2"/>
          <w:numId w:val="10"/>
        </w:numPr>
        <w:spacing w:line="240" w:lineRule="auto"/>
      </w:pPr>
      <w:r>
        <w:t>Editing a user</w:t>
      </w:r>
    </w:p>
    <w:p w:rsidR="00B933BF" w:rsidRDefault="00CB2B83" w:rsidP="00142299">
      <w:pPr>
        <w:pStyle w:val="ListParagraph"/>
        <w:numPr>
          <w:ilvl w:val="0"/>
          <w:numId w:val="4"/>
        </w:numPr>
        <w:spacing w:line="240" w:lineRule="auto"/>
      </w:pPr>
      <w:r>
        <w:t xml:space="preserve">(Must) </w:t>
      </w:r>
      <w:r w:rsidR="00B933BF">
        <w:t xml:space="preserve">Once a new user has been created </w:t>
      </w:r>
      <w:r w:rsidR="00EB767D">
        <w:t>they</w:t>
      </w:r>
      <w:r w:rsidR="00B933BF">
        <w:t xml:space="preserve"> can only be modified by a user with the new user’s username and password or the</w:t>
      </w:r>
      <w:r w:rsidR="0091539D">
        <w:t>y are lo</w:t>
      </w:r>
      <w:r w:rsidR="005F6257">
        <w:t>gged in as the</w:t>
      </w:r>
      <w:r w:rsidR="00B933BF">
        <w:t xml:space="preserve"> new user themselves</w:t>
      </w:r>
    </w:p>
    <w:p w:rsidR="00BE415F" w:rsidRDefault="00093015" w:rsidP="00142299">
      <w:pPr>
        <w:pStyle w:val="ListParagraph"/>
        <w:numPr>
          <w:ilvl w:val="1"/>
          <w:numId w:val="4"/>
        </w:numPr>
        <w:spacing w:line="240" w:lineRule="auto"/>
      </w:pPr>
      <w:r>
        <w:t xml:space="preserve">(Must) </w:t>
      </w:r>
      <w:r w:rsidR="00BE415F">
        <w:t>Edited user data must be valid (as per the data requirements), the system will provide hints as to what specific data is invalid if this occurs</w:t>
      </w:r>
    </w:p>
    <w:p w:rsidR="00922B3C" w:rsidRDefault="00922B3C" w:rsidP="00142299">
      <w:pPr>
        <w:pStyle w:val="Heading3"/>
        <w:numPr>
          <w:ilvl w:val="2"/>
          <w:numId w:val="10"/>
        </w:numPr>
        <w:spacing w:line="240" w:lineRule="auto"/>
      </w:pPr>
      <w:r>
        <w:t>Browsing user records (contact list)</w:t>
      </w:r>
    </w:p>
    <w:p w:rsidR="00F308D2" w:rsidRDefault="003F67AE" w:rsidP="00142299">
      <w:pPr>
        <w:pStyle w:val="ListParagraph"/>
        <w:numPr>
          <w:ilvl w:val="0"/>
          <w:numId w:val="3"/>
        </w:numPr>
        <w:spacing w:line="240" w:lineRule="auto"/>
      </w:pPr>
      <w:r>
        <w:t xml:space="preserve">(Must) </w:t>
      </w:r>
      <w:r w:rsidR="00F308D2">
        <w:t xml:space="preserve">Logged in users of the system </w:t>
      </w:r>
      <w:r w:rsidR="007358F9">
        <w:t xml:space="preserve">can </w:t>
      </w:r>
      <w:r w:rsidR="00F308D2">
        <w:t>browse all user records</w:t>
      </w:r>
    </w:p>
    <w:p w:rsidR="00F308D2" w:rsidRDefault="003F67AE" w:rsidP="00142299">
      <w:pPr>
        <w:pStyle w:val="ListParagraph"/>
        <w:numPr>
          <w:ilvl w:val="0"/>
          <w:numId w:val="3"/>
        </w:numPr>
        <w:spacing w:line="240" w:lineRule="auto"/>
      </w:pPr>
      <w:r>
        <w:t xml:space="preserve">(Must) </w:t>
      </w:r>
      <w:r w:rsidR="00F308D2">
        <w:t>Not logged in users cannot view any user records</w:t>
      </w:r>
    </w:p>
    <w:p w:rsidR="0075583B" w:rsidRDefault="0075583B" w:rsidP="00142299">
      <w:pPr>
        <w:pStyle w:val="Heading3"/>
        <w:numPr>
          <w:ilvl w:val="2"/>
          <w:numId w:val="10"/>
        </w:numPr>
        <w:spacing w:line="240" w:lineRule="auto"/>
      </w:pPr>
      <w:r>
        <w:t>Diary</w:t>
      </w:r>
    </w:p>
    <w:p w:rsidR="0075583B" w:rsidRDefault="00E37DD8" w:rsidP="00142299">
      <w:pPr>
        <w:pStyle w:val="ListParagraph"/>
        <w:numPr>
          <w:ilvl w:val="0"/>
          <w:numId w:val="5"/>
        </w:numPr>
        <w:spacing w:line="240" w:lineRule="auto"/>
      </w:pPr>
      <w:r>
        <w:t xml:space="preserve">(Must) </w:t>
      </w:r>
      <w:r w:rsidR="00C24BCE">
        <w:t xml:space="preserve">Users </w:t>
      </w:r>
      <w:r w:rsidR="00212E3B">
        <w:t>can</w:t>
      </w:r>
      <w:r w:rsidR="00C24BCE">
        <w:t xml:space="preserve"> create diary appointments</w:t>
      </w:r>
    </w:p>
    <w:p w:rsidR="00C60979" w:rsidRDefault="00E37DD8" w:rsidP="00142299">
      <w:pPr>
        <w:pStyle w:val="ListParagraph"/>
        <w:numPr>
          <w:ilvl w:val="1"/>
          <w:numId w:val="5"/>
        </w:numPr>
        <w:spacing w:line="240" w:lineRule="auto"/>
      </w:pPr>
      <w:r>
        <w:t>(</w:t>
      </w:r>
      <w:r w:rsidR="00902651">
        <w:t>Must</w:t>
      </w:r>
      <w:r>
        <w:t xml:space="preserve">) </w:t>
      </w:r>
      <w:r w:rsidR="00C60979">
        <w:t>The appointment’s creator does not need to be an attendee</w:t>
      </w:r>
    </w:p>
    <w:p w:rsidR="00266671" w:rsidRDefault="00902651" w:rsidP="00142299">
      <w:pPr>
        <w:pStyle w:val="ListParagraph"/>
        <w:numPr>
          <w:ilvl w:val="1"/>
          <w:numId w:val="5"/>
        </w:numPr>
        <w:spacing w:line="240" w:lineRule="auto"/>
      </w:pPr>
      <w:r>
        <w:t xml:space="preserve">(Must) </w:t>
      </w:r>
      <w:r w:rsidR="00266671">
        <w:t>Any one attendee for an appointment cannot be an attendee for another appointment which overlaps</w:t>
      </w:r>
    </w:p>
    <w:p w:rsidR="006C5EB7" w:rsidRDefault="003F0690" w:rsidP="00142299">
      <w:pPr>
        <w:pStyle w:val="ListParagraph"/>
        <w:numPr>
          <w:ilvl w:val="2"/>
          <w:numId w:val="5"/>
        </w:numPr>
        <w:spacing w:line="240" w:lineRule="auto"/>
      </w:pPr>
      <w:r>
        <w:t xml:space="preserve">(Should) </w:t>
      </w:r>
      <w:r w:rsidR="006C5EB7">
        <w:t>Attempts to create such appointments will result in the system presenting the user with an error message explaining possible amendments which could be made</w:t>
      </w:r>
    </w:p>
    <w:p w:rsidR="006C5EB7" w:rsidRDefault="005376F7" w:rsidP="00142299">
      <w:pPr>
        <w:pStyle w:val="Heading3"/>
        <w:numPr>
          <w:ilvl w:val="2"/>
          <w:numId w:val="10"/>
        </w:numPr>
        <w:spacing w:line="240" w:lineRule="auto"/>
      </w:pPr>
      <w:r>
        <w:t>Appointment reports</w:t>
      </w:r>
    </w:p>
    <w:p w:rsidR="00A12F82" w:rsidRDefault="003F7851" w:rsidP="00142299">
      <w:pPr>
        <w:pStyle w:val="ListParagraph"/>
        <w:numPr>
          <w:ilvl w:val="0"/>
          <w:numId w:val="6"/>
        </w:numPr>
        <w:spacing w:line="240" w:lineRule="auto"/>
      </w:pPr>
      <w:r>
        <w:t xml:space="preserve">(Must) </w:t>
      </w:r>
      <w:r w:rsidR="00343B5D">
        <w:t xml:space="preserve">Users </w:t>
      </w:r>
      <w:r w:rsidR="00003742">
        <w:t>can</w:t>
      </w:r>
      <w:r w:rsidR="00343B5D">
        <w:t xml:space="preserve"> request reports of appointments</w:t>
      </w:r>
      <w:r w:rsidR="00CF638E">
        <w:t xml:space="preserve"> by:</w:t>
      </w:r>
    </w:p>
    <w:p w:rsidR="00CF638E" w:rsidRDefault="00D65C28" w:rsidP="00142299">
      <w:pPr>
        <w:pStyle w:val="ListParagraph"/>
        <w:numPr>
          <w:ilvl w:val="1"/>
          <w:numId w:val="6"/>
        </w:numPr>
        <w:spacing w:line="240" w:lineRule="auto"/>
      </w:pPr>
      <w:r>
        <w:t xml:space="preserve">(Must) </w:t>
      </w:r>
      <w:r w:rsidR="00CF638E">
        <w:t>All appointments associated with a single user</w:t>
      </w:r>
      <w:r w:rsidR="005E3DDC">
        <w:t xml:space="preserve"> (the currently logged in user by default)</w:t>
      </w:r>
    </w:p>
    <w:p w:rsidR="005E3DDC" w:rsidRDefault="000E5649" w:rsidP="00142299">
      <w:pPr>
        <w:pStyle w:val="ListParagraph"/>
        <w:numPr>
          <w:ilvl w:val="1"/>
          <w:numId w:val="6"/>
        </w:numPr>
        <w:spacing w:line="240" w:lineRule="auto"/>
      </w:pPr>
      <w:r>
        <w:t>(Must</w:t>
      </w:r>
      <w:r w:rsidR="00D65C28">
        <w:t xml:space="preserve">) </w:t>
      </w:r>
      <w:r w:rsidR="00B97FDF">
        <w:t xml:space="preserve">All appointments on a </w:t>
      </w:r>
      <w:r w:rsidR="00AF359D">
        <w:t>specified</w:t>
      </w:r>
      <w:r w:rsidR="00B97FDF">
        <w:t xml:space="preserve"> date</w:t>
      </w:r>
    </w:p>
    <w:p w:rsidR="00022C24" w:rsidRDefault="005A27EE" w:rsidP="00142299">
      <w:pPr>
        <w:pStyle w:val="ListParagraph"/>
        <w:numPr>
          <w:ilvl w:val="0"/>
          <w:numId w:val="6"/>
        </w:numPr>
        <w:spacing w:line="240" w:lineRule="auto"/>
      </w:pPr>
      <w:r>
        <w:t xml:space="preserve">(Must) </w:t>
      </w:r>
      <w:r w:rsidR="000C5174">
        <w:t xml:space="preserve">Appointment creators </w:t>
      </w:r>
      <w:r w:rsidR="001B269F">
        <w:t xml:space="preserve">can </w:t>
      </w:r>
      <w:r w:rsidR="000C5174">
        <w:t xml:space="preserve">cancel </w:t>
      </w:r>
      <w:r w:rsidR="00AC1786">
        <w:t xml:space="preserve">their </w:t>
      </w:r>
      <w:r w:rsidR="000C5174">
        <w:t xml:space="preserve">appointments </w:t>
      </w:r>
      <w:r w:rsidR="00AC1786">
        <w:t>when viewing the reports</w:t>
      </w:r>
    </w:p>
    <w:p w:rsidR="00AC1786" w:rsidRDefault="005A27EE" w:rsidP="00142299">
      <w:pPr>
        <w:pStyle w:val="ListParagraph"/>
        <w:numPr>
          <w:ilvl w:val="1"/>
          <w:numId w:val="6"/>
        </w:numPr>
        <w:spacing w:line="240" w:lineRule="auto"/>
      </w:pPr>
      <w:r>
        <w:t>(</w:t>
      </w:r>
      <w:r w:rsidR="007A371F">
        <w:t>Should</w:t>
      </w:r>
      <w:r>
        <w:t xml:space="preserve">) </w:t>
      </w:r>
      <w:r w:rsidR="00AC1786">
        <w:t>This will make all attendees for th</w:t>
      </w:r>
      <w:r w:rsidR="00607BF8">
        <w:t>e</w:t>
      </w:r>
      <w:r w:rsidR="00AC1786">
        <w:t xml:space="preserve"> appointment free at that time</w:t>
      </w:r>
    </w:p>
    <w:p w:rsidR="001E6422" w:rsidRDefault="005A27EE" w:rsidP="00142299">
      <w:pPr>
        <w:pStyle w:val="ListParagraph"/>
        <w:numPr>
          <w:ilvl w:val="0"/>
          <w:numId w:val="6"/>
        </w:numPr>
        <w:spacing w:line="240" w:lineRule="auto"/>
      </w:pPr>
      <w:r>
        <w:t>(Could</w:t>
      </w:r>
      <w:r w:rsidR="00F649AE">
        <w:t xml:space="preserve">) </w:t>
      </w:r>
      <w:r w:rsidR="001E6422">
        <w:t>Graphical calendar view of appointments</w:t>
      </w:r>
    </w:p>
    <w:p w:rsidR="00C934D3" w:rsidRDefault="00C934D3" w:rsidP="00142299">
      <w:pPr>
        <w:pStyle w:val="Heading2"/>
        <w:numPr>
          <w:ilvl w:val="1"/>
          <w:numId w:val="10"/>
        </w:numPr>
        <w:spacing w:line="240" w:lineRule="auto"/>
      </w:pPr>
      <w:r>
        <w:t>Non-functional requirements</w:t>
      </w:r>
    </w:p>
    <w:p w:rsidR="00C934D3" w:rsidRDefault="00FA194E" w:rsidP="00142299">
      <w:pPr>
        <w:pStyle w:val="ListParagraph"/>
        <w:numPr>
          <w:ilvl w:val="0"/>
          <w:numId w:val="7"/>
        </w:numPr>
        <w:spacing w:line="240" w:lineRule="auto"/>
      </w:pPr>
      <w:r>
        <w:t xml:space="preserve">(Should) </w:t>
      </w:r>
      <w:r w:rsidR="004F035D">
        <w:t>Web application is responsive</w:t>
      </w:r>
    </w:p>
    <w:p w:rsidR="004F035D" w:rsidRDefault="00FA194E" w:rsidP="00142299">
      <w:pPr>
        <w:pStyle w:val="ListParagraph"/>
        <w:numPr>
          <w:ilvl w:val="0"/>
          <w:numId w:val="7"/>
        </w:numPr>
        <w:spacing w:line="240" w:lineRule="auto"/>
      </w:pPr>
      <w:r>
        <w:t xml:space="preserve">(Should) </w:t>
      </w:r>
      <w:r w:rsidR="004F035D">
        <w:t>User interface is intuitive to use</w:t>
      </w:r>
    </w:p>
    <w:p w:rsidR="00075859" w:rsidRDefault="00FA194E" w:rsidP="00142299">
      <w:pPr>
        <w:pStyle w:val="ListParagraph"/>
        <w:numPr>
          <w:ilvl w:val="0"/>
          <w:numId w:val="7"/>
        </w:numPr>
        <w:spacing w:line="240" w:lineRule="auto"/>
      </w:pPr>
      <w:r>
        <w:t xml:space="preserve">(Should) </w:t>
      </w:r>
      <w:r w:rsidR="00075859">
        <w:t>Code is maintainable</w:t>
      </w:r>
    </w:p>
    <w:p w:rsidR="00B2185F" w:rsidRPr="00C934D3" w:rsidRDefault="00FA194E" w:rsidP="00142299">
      <w:pPr>
        <w:pStyle w:val="ListParagraph"/>
        <w:numPr>
          <w:ilvl w:val="0"/>
          <w:numId w:val="7"/>
        </w:numPr>
        <w:spacing w:line="240" w:lineRule="auto"/>
      </w:pPr>
      <w:r>
        <w:t xml:space="preserve">(Should) </w:t>
      </w:r>
      <w:r w:rsidR="005C3609">
        <w:t>Error messages are helpful</w:t>
      </w:r>
    </w:p>
    <w:p w:rsidR="000628EE" w:rsidRPr="000628EE" w:rsidRDefault="000628EE" w:rsidP="00142299">
      <w:pPr>
        <w:spacing w:line="240" w:lineRule="auto"/>
      </w:pPr>
    </w:p>
    <w:sectPr w:rsidR="000628EE" w:rsidRPr="000628EE" w:rsidSect="00B42421">
      <w:headerReference w:type="default" r:id="rId9"/>
      <w:footerReference w:type="default" r:id="rId10"/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8DF" w:rsidRDefault="00B608DF" w:rsidP="00A078AC">
      <w:pPr>
        <w:spacing w:after="0" w:line="240" w:lineRule="auto"/>
      </w:pPr>
      <w:r>
        <w:separator/>
      </w:r>
    </w:p>
  </w:endnote>
  <w:endnote w:type="continuationSeparator" w:id="0">
    <w:p w:rsidR="00B608DF" w:rsidRDefault="00B608DF" w:rsidP="00A07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8AC" w:rsidRPr="00A078AC" w:rsidRDefault="00A078AC">
    <w:pPr>
      <w:pStyle w:val="Footer"/>
      <w:jc w:val="center"/>
      <w:rPr>
        <w:caps/>
        <w:noProof/>
      </w:rPr>
    </w:pPr>
    <w:r w:rsidRPr="00A078AC">
      <w:rPr>
        <w:caps/>
      </w:rPr>
      <w:fldChar w:fldCharType="begin"/>
    </w:r>
    <w:r w:rsidRPr="00A078AC">
      <w:rPr>
        <w:caps/>
      </w:rPr>
      <w:instrText xml:space="preserve"> PAGE   \* MERGEFORMAT </w:instrText>
    </w:r>
    <w:r w:rsidRPr="00A078AC">
      <w:rPr>
        <w:caps/>
      </w:rPr>
      <w:fldChar w:fldCharType="separate"/>
    </w:r>
    <w:r w:rsidR="007876A0">
      <w:rPr>
        <w:caps/>
        <w:noProof/>
      </w:rPr>
      <w:t>1</w:t>
    </w:r>
    <w:r w:rsidRPr="00A078AC">
      <w:rPr>
        <w:caps/>
        <w:noProof/>
      </w:rPr>
      <w:fldChar w:fldCharType="end"/>
    </w:r>
  </w:p>
  <w:p w:rsidR="00A078AC" w:rsidRDefault="00A07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8DF" w:rsidRDefault="00B608DF" w:rsidP="00A078AC">
      <w:pPr>
        <w:spacing w:after="0" w:line="240" w:lineRule="auto"/>
      </w:pPr>
      <w:r>
        <w:separator/>
      </w:r>
    </w:p>
  </w:footnote>
  <w:footnote w:type="continuationSeparator" w:id="0">
    <w:p w:rsidR="00B608DF" w:rsidRDefault="00B608DF" w:rsidP="00A07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6B0" w:rsidRPr="005C06B0" w:rsidRDefault="005369C2" w:rsidP="005C06B0">
    <w:pPr>
      <w:pStyle w:val="Title"/>
      <w:jc w:val="right"/>
      <w:rPr>
        <w:i/>
        <w:sz w:val="20"/>
        <w:szCs w:val="20"/>
      </w:rPr>
    </w:pPr>
    <w:r>
      <w:rPr>
        <w:i/>
        <w:sz w:val="20"/>
        <w:szCs w:val="20"/>
      </w:rPr>
      <w:t>Edward McKnight (</w:t>
    </w:r>
    <w:r w:rsidR="00A078AC" w:rsidRPr="005C06B0">
      <w:rPr>
        <w:i/>
        <w:sz w:val="20"/>
        <w:szCs w:val="20"/>
      </w:rPr>
      <w:t>UP608985</w:t>
    </w:r>
    <w:r>
      <w:rPr>
        <w:i/>
        <w:sz w:val="20"/>
        <w:szCs w:val="20"/>
      </w:rPr>
      <w:t>)</w:t>
    </w:r>
    <w:r w:rsidR="005C06B0" w:rsidRPr="005C06B0">
      <w:rPr>
        <w:i/>
        <w:sz w:val="20"/>
        <w:szCs w:val="20"/>
      </w:rPr>
      <w:t xml:space="preserve"> ENTWA Coursework Requirements Specification</w:t>
    </w:r>
  </w:p>
  <w:p w:rsidR="00A078AC" w:rsidRPr="00A078AC" w:rsidRDefault="00A078AC">
    <w:pPr>
      <w:pStyle w:val="Header"/>
      <w:rPr>
        <w:i/>
        <w:sz w:val="20"/>
        <w:szCs w:val="20"/>
      </w:rPr>
    </w:pPr>
  </w:p>
  <w:p w:rsidR="00A078AC" w:rsidRPr="00A078AC" w:rsidRDefault="00A078AC">
    <w:pPr>
      <w:pStyle w:val="Header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423F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B11CA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0179E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AF7F3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1D2A4C"/>
    <w:multiLevelType w:val="hybridMultilevel"/>
    <w:tmpl w:val="E2043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55DD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AA7C0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117D66"/>
    <w:multiLevelType w:val="hybridMultilevel"/>
    <w:tmpl w:val="FDB6CA0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26134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7770F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F2145BF"/>
    <w:multiLevelType w:val="hybridMultilevel"/>
    <w:tmpl w:val="4DE24A3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736F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4647D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7B15D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CF00329"/>
    <w:multiLevelType w:val="hybridMultilevel"/>
    <w:tmpl w:val="F62CB58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A1498F"/>
    <w:multiLevelType w:val="hybridMultilevel"/>
    <w:tmpl w:val="4F889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073A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9A46FE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5D63F6A"/>
    <w:multiLevelType w:val="hybridMultilevel"/>
    <w:tmpl w:val="4DE24A3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06087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96F6C78"/>
    <w:multiLevelType w:val="hybridMultilevel"/>
    <w:tmpl w:val="F62CB58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C543D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BD316E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20"/>
  </w:num>
  <w:num w:numId="3">
    <w:abstractNumId w:val="7"/>
  </w:num>
  <w:num w:numId="4">
    <w:abstractNumId w:val="14"/>
  </w:num>
  <w:num w:numId="5">
    <w:abstractNumId w:val="10"/>
  </w:num>
  <w:num w:numId="6">
    <w:abstractNumId w:val="18"/>
  </w:num>
  <w:num w:numId="7">
    <w:abstractNumId w:val="4"/>
  </w:num>
  <w:num w:numId="8">
    <w:abstractNumId w:val="11"/>
  </w:num>
  <w:num w:numId="9">
    <w:abstractNumId w:val="2"/>
  </w:num>
  <w:num w:numId="10">
    <w:abstractNumId w:val="21"/>
  </w:num>
  <w:num w:numId="11">
    <w:abstractNumId w:val="19"/>
  </w:num>
  <w:num w:numId="12">
    <w:abstractNumId w:val="12"/>
  </w:num>
  <w:num w:numId="13">
    <w:abstractNumId w:val="9"/>
  </w:num>
  <w:num w:numId="14">
    <w:abstractNumId w:val="1"/>
  </w:num>
  <w:num w:numId="15">
    <w:abstractNumId w:val="8"/>
  </w:num>
  <w:num w:numId="16">
    <w:abstractNumId w:val="13"/>
  </w:num>
  <w:num w:numId="17">
    <w:abstractNumId w:val="16"/>
  </w:num>
  <w:num w:numId="18">
    <w:abstractNumId w:val="6"/>
  </w:num>
  <w:num w:numId="19">
    <w:abstractNumId w:val="0"/>
  </w:num>
  <w:num w:numId="20">
    <w:abstractNumId w:val="17"/>
  </w:num>
  <w:num w:numId="21">
    <w:abstractNumId w:val="22"/>
  </w:num>
  <w:num w:numId="22">
    <w:abstractNumId w:val="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D8"/>
    <w:rsid w:val="00003742"/>
    <w:rsid w:val="00022C24"/>
    <w:rsid w:val="00026BBA"/>
    <w:rsid w:val="00046734"/>
    <w:rsid w:val="000628EE"/>
    <w:rsid w:val="000667AE"/>
    <w:rsid w:val="000668C9"/>
    <w:rsid w:val="00075859"/>
    <w:rsid w:val="00093015"/>
    <w:rsid w:val="000B3A8E"/>
    <w:rsid w:val="000B3E1D"/>
    <w:rsid w:val="000C5174"/>
    <w:rsid w:val="000E5649"/>
    <w:rsid w:val="00142299"/>
    <w:rsid w:val="00171038"/>
    <w:rsid w:val="001714BF"/>
    <w:rsid w:val="001B269F"/>
    <w:rsid w:val="001E6422"/>
    <w:rsid w:val="001E6D1B"/>
    <w:rsid w:val="001F22F5"/>
    <w:rsid w:val="00212E3B"/>
    <w:rsid w:val="00247F8E"/>
    <w:rsid w:val="00261905"/>
    <w:rsid w:val="00266671"/>
    <w:rsid w:val="002A7B4B"/>
    <w:rsid w:val="002B0777"/>
    <w:rsid w:val="002D41C9"/>
    <w:rsid w:val="002E3581"/>
    <w:rsid w:val="00313726"/>
    <w:rsid w:val="003332EB"/>
    <w:rsid w:val="00343B5D"/>
    <w:rsid w:val="00346FB4"/>
    <w:rsid w:val="003A4F8C"/>
    <w:rsid w:val="003A57D8"/>
    <w:rsid w:val="003B1D52"/>
    <w:rsid w:val="003C5E95"/>
    <w:rsid w:val="003D4103"/>
    <w:rsid w:val="003F0690"/>
    <w:rsid w:val="003F5FD2"/>
    <w:rsid w:val="003F67AE"/>
    <w:rsid w:val="003F7851"/>
    <w:rsid w:val="004151DC"/>
    <w:rsid w:val="0043457B"/>
    <w:rsid w:val="0046271C"/>
    <w:rsid w:val="00474C1C"/>
    <w:rsid w:val="004836B5"/>
    <w:rsid w:val="004F035D"/>
    <w:rsid w:val="004F659C"/>
    <w:rsid w:val="00517762"/>
    <w:rsid w:val="005307A1"/>
    <w:rsid w:val="005369C2"/>
    <w:rsid w:val="005376F7"/>
    <w:rsid w:val="00591104"/>
    <w:rsid w:val="005A27EE"/>
    <w:rsid w:val="005C06B0"/>
    <w:rsid w:val="005C3609"/>
    <w:rsid w:val="005E3CC0"/>
    <w:rsid w:val="005E3DDC"/>
    <w:rsid w:val="005F6257"/>
    <w:rsid w:val="00607BF8"/>
    <w:rsid w:val="00621E18"/>
    <w:rsid w:val="0063291B"/>
    <w:rsid w:val="00655D95"/>
    <w:rsid w:val="00686C9C"/>
    <w:rsid w:val="006A35E6"/>
    <w:rsid w:val="006C113A"/>
    <w:rsid w:val="006C5EB7"/>
    <w:rsid w:val="006D189E"/>
    <w:rsid w:val="006D6477"/>
    <w:rsid w:val="006D7D49"/>
    <w:rsid w:val="006F7E3B"/>
    <w:rsid w:val="00714173"/>
    <w:rsid w:val="00724F8C"/>
    <w:rsid w:val="007358F9"/>
    <w:rsid w:val="00746873"/>
    <w:rsid w:val="0075021E"/>
    <w:rsid w:val="00754B18"/>
    <w:rsid w:val="0075583B"/>
    <w:rsid w:val="00765B05"/>
    <w:rsid w:val="007876A0"/>
    <w:rsid w:val="007911E7"/>
    <w:rsid w:val="00797C80"/>
    <w:rsid w:val="007A371F"/>
    <w:rsid w:val="007B17CE"/>
    <w:rsid w:val="007B3376"/>
    <w:rsid w:val="007D74D4"/>
    <w:rsid w:val="007F2B4A"/>
    <w:rsid w:val="00824540"/>
    <w:rsid w:val="00826692"/>
    <w:rsid w:val="00864B1E"/>
    <w:rsid w:val="00893B88"/>
    <w:rsid w:val="008A5FE5"/>
    <w:rsid w:val="008B1B17"/>
    <w:rsid w:val="008D5853"/>
    <w:rsid w:val="008E327D"/>
    <w:rsid w:val="00902651"/>
    <w:rsid w:val="009074F8"/>
    <w:rsid w:val="0091539D"/>
    <w:rsid w:val="00922B3C"/>
    <w:rsid w:val="00925DFE"/>
    <w:rsid w:val="0094306E"/>
    <w:rsid w:val="0095261D"/>
    <w:rsid w:val="00955E95"/>
    <w:rsid w:val="009B01DC"/>
    <w:rsid w:val="009B5CE3"/>
    <w:rsid w:val="009D0932"/>
    <w:rsid w:val="009E33B5"/>
    <w:rsid w:val="009E6FB8"/>
    <w:rsid w:val="009F03B8"/>
    <w:rsid w:val="009F266B"/>
    <w:rsid w:val="00A03F8E"/>
    <w:rsid w:val="00A078AC"/>
    <w:rsid w:val="00A10D6E"/>
    <w:rsid w:val="00A12F82"/>
    <w:rsid w:val="00A32054"/>
    <w:rsid w:val="00A80385"/>
    <w:rsid w:val="00A83044"/>
    <w:rsid w:val="00A96D2C"/>
    <w:rsid w:val="00AC02EF"/>
    <w:rsid w:val="00AC1786"/>
    <w:rsid w:val="00AC1E36"/>
    <w:rsid w:val="00AD64AA"/>
    <w:rsid w:val="00AF359D"/>
    <w:rsid w:val="00AF6040"/>
    <w:rsid w:val="00B2185F"/>
    <w:rsid w:val="00B25373"/>
    <w:rsid w:val="00B25BD7"/>
    <w:rsid w:val="00B42421"/>
    <w:rsid w:val="00B606CA"/>
    <w:rsid w:val="00B608DF"/>
    <w:rsid w:val="00B76CCA"/>
    <w:rsid w:val="00B83B63"/>
    <w:rsid w:val="00B933BF"/>
    <w:rsid w:val="00B97FDF"/>
    <w:rsid w:val="00BB2A6E"/>
    <w:rsid w:val="00BC0834"/>
    <w:rsid w:val="00BD1605"/>
    <w:rsid w:val="00BD5603"/>
    <w:rsid w:val="00BE415F"/>
    <w:rsid w:val="00BE4463"/>
    <w:rsid w:val="00C24BCE"/>
    <w:rsid w:val="00C572AD"/>
    <w:rsid w:val="00C60979"/>
    <w:rsid w:val="00C822AA"/>
    <w:rsid w:val="00C934D3"/>
    <w:rsid w:val="00CB2B83"/>
    <w:rsid w:val="00CF638E"/>
    <w:rsid w:val="00D1175E"/>
    <w:rsid w:val="00D15722"/>
    <w:rsid w:val="00D549B8"/>
    <w:rsid w:val="00D61A6B"/>
    <w:rsid w:val="00D65C28"/>
    <w:rsid w:val="00D833B3"/>
    <w:rsid w:val="00DA7A70"/>
    <w:rsid w:val="00DC6CD2"/>
    <w:rsid w:val="00E04AF2"/>
    <w:rsid w:val="00E04E95"/>
    <w:rsid w:val="00E37DD8"/>
    <w:rsid w:val="00E77008"/>
    <w:rsid w:val="00E90B01"/>
    <w:rsid w:val="00EB2636"/>
    <w:rsid w:val="00EB767D"/>
    <w:rsid w:val="00F03CF6"/>
    <w:rsid w:val="00F308D2"/>
    <w:rsid w:val="00F32754"/>
    <w:rsid w:val="00F649AE"/>
    <w:rsid w:val="00FA194E"/>
    <w:rsid w:val="00FA52D3"/>
    <w:rsid w:val="00FB3B9A"/>
    <w:rsid w:val="00FD1789"/>
    <w:rsid w:val="00FE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E43FF"/>
  <w15:chartTrackingRefBased/>
  <w15:docId w15:val="{0D64A385-7257-404B-8066-E2F8FAE0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1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1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33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5B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11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1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F03B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619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190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6D6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17103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57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2A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7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8AC"/>
  </w:style>
  <w:style w:type="paragraph" w:styleId="Footer">
    <w:name w:val="footer"/>
    <w:basedOn w:val="Normal"/>
    <w:link w:val="FooterChar"/>
    <w:uiPriority w:val="99"/>
    <w:unhideWhenUsed/>
    <w:rsid w:val="00A07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8AC"/>
  </w:style>
  <w:style w:type="character" w:customStyle="1" w:styleId="Heading3Char">
    <w:name w:val="Heading 3 Char"/>
    <w:basedOn w:val="DefaultParagraphFont"/>
    <w:link w:val="Heading3"/>
    <w:uiPriority w:val="9"/>
    <w:rsid w:val="009E33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E33B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C5ED5-B672-4580-907C-617911E71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Mcknight</dc:creator>
  <cp:keywords/>
  <dc:description/>
  <cp:lastModifiedBy>Edward McKnight</cp:lastModifiedBy>
  <cp:revision>167</cp:revision>
  <cp:lastPrinted>2017-01-30T15:01:00Z</cp:lastPrinted>
  <dcterms:created xsi:type="dcterms:W3CDTF">2017-01-29T11:37:00Z</dcterms:created>
  <dcterms:modified xsi:type="dcterms:W3CDTF">2017-03-24T16:49:00Z</dcterms:modified>
</cp:coreProperties>
</file>